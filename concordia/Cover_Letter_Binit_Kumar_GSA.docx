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9C01C" w14:textId="77777777" w:rsidR="004F4796" w:rsidRDefault="004447E8" w:rsidP="004F4796">
      <w:pPr>
        <w:pStyle w:val="GraphicAnchor"/>
      </w:pPr>
      <w:r w:rsidRPr="00BF119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39B43BA" wp14:editId="3A325248">
                <wp:simplePos x="0" y="0"/>
                <wp:positionH relativeFrom="page">
                  <wp:align>right</wp:align>
                </wp:positionH>
                <wp:positionV relativeFrom="paragraph">
                  <wp:posOffset>-364490</wp:posOffset>
                </wp:positionV>
                <wp:extent cx="7772400" cy="10045285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45285"/>
                          <a:chOff x="0" y="0"/>
                          <a:chExt cx="7772400" cy="10045285"/>
                        </a:xfrm>
                      </wpg:grpSpPr>
                      <wpg:grpSp>
                        <wpg:cNvPr id="129" name="Group 12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772400" cy="3887470"/>
                            <a:chOff x="0" y="0"/>
                            <a:chExt cx="7794580" cy="3889317"/>
                          </a:xfrm>
                        </wpg:grpSpPr>
                        <wps:wsp>
                          <wps:cNvPr id="2" name="Rectangle 2">
                            <a:extLst>
                              <a:ext uri="{FF2B5EF4-FFF2-40B4-BE49-F238E27FC236}">
                                <a16:creationId xmlns:a16="http://schemas.microsoft.com/office/drawing/2014/main" id="{326EC125-E93E-40BE-B55C-6E23058151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2250" y="1781175"/>
                              <a:ext cx="5032330" cy="124029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" name="Rectangle 3">
                            <a:extLst>
                              <a:ext uri="{FF2B5EF4-FFF2-40B4-BE49-F238E27FC236}">
                                <a16:creationId xmlns:a16="http://schemas.microsoft.com/office/drawing/2014/main" id="{4998032C-AD94-4468-92AD-813C55441B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780936"/>
                              <a:ext cx="2757917" cy="210838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1" name="Rectangle 4">
                            <a:extLst>
                              <a:ext uri="{FF2B5EF4-FFF2-40B4-BE49-F238E27FC236}">
                                <a16:creationId xmlns:a16="http://schemas.microsoft.com/office/drawing/2014/main" id="{7BC5FE86-2E8F-4B97-849C-CBEFA6E480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7790250" cy="1802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28" name="Rectangle 8">
                          <a:extLst>
                            <a:ext uri="{FF2B5EF4-FFF2-40B4-BE49-F238E27FC236}">
                              <a16:creationId xmlns:a16="http://schemas.microsoft.com/office/drawing/2014/main" id="{F294C76A-149D-471C-83B1-CB21461C2CF0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9678255"/>
                            <a:ext cx="7772400" cy="3670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F6CBBF" id="Group 4" o:spid="_x0000_s1026" alt="&quot;&quot;" style="position:absolute;margin-left:560.8pt;margin-top:-28.7pt;width:612pt;height:790.95pt;z-index:-251655168;mso-position-horizontal:right;mso-position-horizontal-relative:page;mso-height-relative:margin" coordsize="77724,10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">
                <v:group id="Group 129" o:spid="_x0000_s1027" alt="&quot;&quot;" style="position:absolute;width:77724;height:38874" coordsize="77945,3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ctangle 2" o:spid="_x0000_s1028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    <v:rect id="Rectangle 3" o:spid="_x0000_s1029" style="position:absolute;top:17809;width:27579;height:21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    <v:rect id="Rectangle 4" o:spid="_x0000_s1030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  </v:group>
                <v:rect id="Rectangle 8" o:spid="_x0000_s1031" alt="&quot;&quot;" style="position:absolute;top:96782;width:77724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Km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Ro5RmZQC/+AAAA//8DAFBLAQItABQABgAIAAAAIQDb4fbL7gAAAIUBAAATAAAAAAAA&#10;AAAAAAAAAAAAAABbQ29udGVudF9UeXBlc10ueG1sUEsBAi0AFAAGAAgAAAAhAFr0LFu/AAAAFQEA&#10;AAsAAAAAAAAAAAAAAAAAHwEAAF9yZWxzLy5yZWxzUEsBAi0AFAAGAAgAAAAhADWakqbHAAAA3AAA&#10;AA8AAAAAAAAAAAAAAAAABwIAAGRycy9kb3ducmV2LnhtbFBLBQYAAAAAAwADALcAAAD7AgAAAAA=&#10;" fillcolor="#cdedda [3207]" stroked="f" strokeweight="1pt"/>
                <w10:wrap anchorx="page"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6930"/>
      </w:tblGrid>
      <w:tr w:rsidR="00E37723" w:rsidRPr="004B4147" w14:paraId="7DC56BCE" w14:textId="77777777" w:rsidTr="006B05E2">
        <w:trPr>
          <w:trHeight w:val="1969"/>
        </w:trPr>
        <w:tc>
          <w:tcPr>
            <w:tcW w:w="2160" w:type="dxa"/>
          </w:tcPr>
          <w:p w14:paraId="46FBE57D" w14:textId="51439B42" w:rsidR="00E37723" w:rsidRPr="00BF1190" w:rsidRDefault="00E37723" w:rsidP="00FE715C"/>
        </w:tc>
        <w:tc>
          <w:tcPr>
            <w:tcW w:w="8640" w:type="dxa"/>
            <w:gridSpan w:val="2"/>
          </w:tcPr>
          <w:p w14:paraId="31EA74ED" w14:textId="17A81A5D" w:rsidR="00E37723" w:rsidRDefault="00DD143E" w:rsidP="00DD143E">
            <w:pPr>
              <w:pStyle w:val="Title"/>
            </w:pPr>
            <w:r>
              <w:t>Binit</w:t>
            </w:r>
            <w:r w:rsidR="0044436D">
              <w:t xml:space="preserve"> Kumar</w:t>
            </w:r>
          </w:p>
          <w:p w14:paraId="0A947E7E" w14:textId="68CF693E" w:rsidR="00E37723" w:rsidRPr="009C7FDE" w:rsidRDefault="00A622E7" w:rsidP="0084786E">
            <w:pPr>
              <w:pStyle w:val="Jobtitle"/>
            </w:pPr>
            <w:r>
              <w:t xml:space="preserve">Senior Software Engineer </w:t>
            </w:r>
          </w:p>
        </w:tc>
      </w:tr>
      <w:tr w:rsidR="00AB719B" w:rsidRPr="00997E86" w14:paraId="08F62089" w14:textId="77777777" w:rsidTr="00F86088">
        <w:trPr>
          <w:trHeight w:val="439"/>
        </w:trPr>
        <w:tc>
          <w:tcPr>
            <w:tcW w:w="3870" w:type="dxa"/>
            <w:gridSpan w:val="2"/>
            <w:shd w:val="clear" w:color="auto" w:fill="auto"/>
            <w:vAlign w:val="center"/>
          </w:tcPr>
          <w:p w14:paraId="19C5BB58" w14:textId="77777777" w:rsidR="00AB719B" w:rsidRPr="004447E8" w:rsidRDefault="00AB719B" w:rsidP="000C115E"/>
        </w:tc>
        <w:tc>
          <w:tcPr>
            <w:tcW w:w="6930" w:type="dxa"/>
            <w:vAlign w:val="center"/>
          </w:tcPr>
          <w:p w14:paraId="51B0DC09" w14:textId="77777777" w:rsidR="00AB719B" w:rsidRDefault="00AB719B" w:rsidP="000C115E"/>
        </w:tc>
      </w:tr>
      <w:tr w:rsidR="00AB719B" w:rsidRPr="00997E86" w14:paraId="7E07AAFF" w14:textId="77777777" w:rsidTr="00D35953">
        <w:trPr>
          <w:trHeight w:val="439"/>
        </w:trPr>
        <w:tc>
          <w:tcPr>
            <w:tcW w:w="3870" w:type="dxa"/>
            <w:gridSpan w:val="2"/>
          </w:tcPr>
          <w:p w14:paraId="654AE462" w14:textId="51AEA593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3F5DC725" wp14:editId="0BADAF9C">
                      <wp:extent cx="176400" cy="176400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5F671F" id="Group 131" o:spid="_x0000_s1026" alt="Icon Phone" style="width:13.9pt;height:13.9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44436D">
              <w:t>+1-514-</w:t>
            </w:r>
            <w:r w:rsidR="00DD143E">
              <w:t>209</w:t>
            </w:r>
            <w:r w:rsidR="0044436D">
              <w:t>-</w:t>
            </w:r>
            <w:r w:rsidR="00DD143E">
              <w:t>5992</w:t>
            </w:r>
          </w:p>
        </w:tc>
        <w:tc>
          <w:tcPr>
            <w:tcW w:w="6930" w:type="dxa"/>
          </w:tcPr>
          <w:p w14:paraId="052881C9" w14:textId="069DA38E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213ED4A8" w14:textId="77777777" w:rsidTr="00D35953">
        <w:trPr>
          <w:trHeight w:val="439"/>
        </w:trPr>
        <w:tc>
          <w:tcPr>
            <w:tcW w:w="3870" w:type="dxa"/>
            <w:gridSpan w:val="2"/>
          </w:tcPr>
          <w:p w14:paraId="0737F492" w14:textId="43A07C6E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2136ACFF" wp14:editId="49976464">
                      <wp:extent cx="176400" cy="176400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ADB1C2" id="Group 137" o:spid="_x0000_s1026" alt="Icon Email" style="width:13.9pt;height:13.9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DD143E">
              <w:t>kumar.binit1992@gmail.com</w:t>
            </w:r>
          </w:p>
        </w:tc>
        <w:tc>
          <w:tcPr>
            <w:tcW w:w="6930" w:type="dxa"/>
          </w:tcPr>
          <w:p w14:paraId="08AE494D" w14:textId="16709162" w:rsidR="00AB719B" w:rsidRPr="009C3D9E" w:rsidRDefault="00AB719B" w:rsidP="00D35953">
            <w:pPr>
              <w:pStyle w:val="Contact"/>
            </w:pPr>
          </w:p>
        </w:tc>
      </w:tr>
      <w:tr w:rsidR="00AB719B" w:rsidRPr="00CD2FD2" w14:paraId="4E8A011F" w14:textId="77777777" w:rsidTr="00D35953">
        <w:trPr>
          <w:trHeight w:val="439"/>
        </w:trPr>
        <w:tc>
          <w:tcPr>
            <w:tcW w:w="3870" w:type="dxa"/>
            <w:gridSpan w:val="2"/>
          </w:tcPr>
          <w:p w14:paraId="02710807" w14:textId="7B2AEAB4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4FF31B2E" wp14:editId="3C669F29">
                      <wp:extent cx="176400" cy="176400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539AEE" id="Group 140" o:spid="_x0000_s1026" alt="Icon Location" style="width:13.9pt;height:13.9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44436D">
              <w:t>Montreal / Quebec / Canada</w:t>
            </w:r>
          </w:p>
        </w:tc>
        <w:tc>
          <w:tcPr>
            <w:tcW w:w="6930" w:type="dxa"/>
          </w:tcPr>
          <w:p w14:paraId="454DA399" w14:textId="77861120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25D3D772" w14:textId="77777777" w:rsidTr="00D35953">
        <w:trPr>
          <w:trHeight w:val="439"/>
        </w:trPr>
        <w:tc>
          <w:tcPr>
            <w:tcW w:w="3870" w:type="dxa"/>
            <w:gridSpan w:val="2"/>
          </w:tcPr>
          <w:p w14:paraId="1F59D941" w14:textId="5A390D15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47F4AD81" wp14:editId="10B0FDE4">
                      <wp:extent cx="176400" cy="176400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FFD7B7" id="Group 143" o:spid="_x0000_s1026" alt="Icon LinkedIn" style="width:13.9pt;height:13.9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hyperlink r:id="rId22" w:history="1">
              <w:r w:rsidR="0044436D" w:rsidRPr="0044436D">
                <w:rPr>
                  <w:rStyle w:val="Hyperlink"/>
                </w:rPr>
                <w:t>LinkedIn</w:t>
              </w:r>
            </w:hyperlink>
          </w:p>
        </w:tc>
        <w:tc>
          <w:tcPr>
            <w:tcW w:w="6930" w:type="dxa"/>
          </w:tcPr>
          <w:p w14:paraId="54F06808" w14:textId="6276AD0A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55ADE2A1" w14:textId="77777777" w:rsidTr="00D35953">
        <w:trPr>
          <w:trHeight w:val="439"/>
        </w:trPr>
        <w:tc>
          <w:tcPr>
            <w:tcW w:w="3870" w:type="dxa"/>
            <w:gridSpan w:val="2"/>
          </w:tcPr>
          <w:p w14:paraId="4AFCF067" w14:textId="6C7CA6CD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7108C700" wp14:editId="78C74D86">
                      <wp:extent cx="176400" cy="176400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84CD16" id="Group 146" o:spid="_x0000_s1026" alt="Icon Skype" style="width:13.9pt;height:13.9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">
                        <v:imagedata r:id="rId25" o:title="Speech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hyperlink r:id="rId26" w:history="1">
              <w:proofErr w:type="spellStart"/>
              <w:r w:rsidR="00DD143E" w:rsidRPr="00DD143E">
                <w:rPr>
                  <w:rStyle w:val="Hyperlink"/>
                </w:rPr>
                <w:t>Github</w:t>
              </w:r>
              <w:proofErr w:type="spellEnd"/>
            </w:hyperlink>
          </w:p>
        </w:tc>
        <w:tc>
          <w:tcPr>
            <w:tcW w:w="6930" w:type="dxa"/>
          </w:tcPr>
          <w:p w14:paraId="649F7DE7" w14:textId="1C56401B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04840476" w14:textId="77777777" w:rsidTr="00D35953">
        <w:trPr>
          <w:trHeight w:val="439"/>
        </w:trPr>
        <w:tc>
          <w:tcPr>
            <w:tcW w:w="3870" w:type="dxa"/>
            <w:gridSpan w:val="2"/>
          </w:tcPr>
          <w:p w14:paraId="0ADC20EB" w14:textId="57F2546C" w:rsidR="00AB719B" w:rsidRPr="009C3D9E" w:rsidRDefault="00AB719B" w:rsidP="00D35953">
            <w:pPr>
              <w:pStyle w:val="Contact"/>
            </w:pPr>
          </w:p>
        </w:tc>
        <w:tc>
          <w:tcPr>
            <w:tcW w:w="6930" w:type="dxa"/>
          </w:tcPr>
          <w:p w14:paraId="39E79676" w14:textId="77777777" w:rsidR="00AB719B" w:rsidRPr="009C3D9E" w:rsidRDefault="00AB719B" w:rsidP="00D35953">
            <w:pPr>
              <w:pStyle w:val="Contact"/>
            </w:pPr>
          </w:p>
        </w:tc>
      </w:tr>
      <w:tr w:rsidR="006B58D2" w:rsidRPr="00997E86" w14:paraId="783C0944" w14:textId="77777777" w:rsidTr="00590B34">
        <w:trPr>
          <w:trHeight w:val="780"/>
        </w:trPr>
        <w:tc>
          <w:tcPr>
            <w:tcW w:w="10800" w:type="dxa"/>
            <w:gridSpan w:val="3"/>
            <w:vAlign w:val="center"/>
          </w:tcPr>
          <w:p w14:paraId="57ABE34E" w14:textId="77777777" w:rsidR="006B58D2" w:rsidRPr="00997E86" w:rsidRDefault="006B58D2" w:rsidP="00AB719B"/>
        </w:tc>
      </w:tr>
      <w:tr w:rsidR="004F4796" w:rsidRPr="00997E86" w14:paraId="7F2FA5F0" w14:textId="77777777" w:rsidTr="00B20DFA">
        <w:tc>
          <w:tcPr>
            <w:tcW w:w="10800" w:type="dxa"/>
            <w:gridSpan w:val="3"/>
          </w:tcPr>
          <w:p w14:paraId="323C5F0E" w14:textId="2C08A8CE" w:rsidR="004F4796" w:rsidRDefault="00F55C34" w:rsidP="00076E90">
            <w:sdt>
              <w:sdtPr>
                <w:id w:val="410504031"/>
                <w:placeholder>
                  <w:docPart w:val="1F8129968B5346D6841CC7E475940B85"/>
                </w:placeholder>
                <w:temporary/>
                <w:showingPlcHdr/>
                <w15:appearance w15:val="hidden"/>
              </w:sdtPr>
              <w:sdtEndPr/>
              <w:sdtContent>
                <w:r w:rsidR="00896BAC">
                  <w:t>Dear</w:t>
                </w:r>
              </w:sdtContent>
            </w:sdt>
            <w:r w:rsidR="00EF23BC">
              <w:t xml:space="preserve"> </w:t>
            </w:r>
            <w:r w:rsidR="00076E90" w:rsidRPr="00076E90">
              <w:t xml:space="preserve">Jeanne </w:t>
            </w:r>
            <w:proofErr w:type="spellStart"/>
            <w:r w:rsidR="00076E90" w:rsidRPr="00076E90">
              <w:t>Dagenais-Lespérance</w:t>
            </w:r>
            <w:proofErr w:type="spellEnd"/>
            <w:r w:rsidR="00076E90">
              <w:t>,</w:t>
            </w:r>
          </w:p>
          <w:p w14:paraId="51175E8C" w14:textId="2C9A193C" w:rsidR="00EF23BC" w:rsidRDefault="0044436D" w:rsidP="00EF23BC">
            <w:r>
              <w:t xml:space="preserve">Are you looking for a Software </w:t>
            </w:r>
            <w:r w:rsidR="00410282">
              <w:t>Developer who has?</w:t>
            </w:r>
          </w:p>
          <w:p w14:paraId="0892FF1F" w14:textId="71580777" w:rsidR="00EF23BC" w:rsidRDefault="00410282" w:rsidP="00EF23BC">
            <w:pPr>
              <w:pStyle w:val="ListBullet"/>
            </w:pPr>
            <w:r>
              <w:t>More than 5</w:t>
            </w:r>
            <w:r w:rsidR="0044436D">
              <w:t xml:space="preserve"> years of Experience in Software Development with </w:t>
            </w:r>
            <w:r w:rsidR="00DD143E">
              <w:t>expertise in Web development and Mobile development</w:t>
            </w:r>
          </w:p>
          <w:p w14:paraId="0918F1F8" w14:textId="24092803" w:rsidR="00EF23BC" w:rsidRPr="00F76D98" w:rsidRDefault="007E5506" w:rsidP="00EF23BC">
            <w:pPr>
              <w:pStyle w:val="ListBullet"/>
            </w:pPr>
            <w:r>
              <w:t xml:space="preserve">Experience in working with stakeholders and customers, Oral and Written proficiency </w:t>
            </w:r>
          </w:p>
          <w:p w14:paraId="1D077510" w14:textId="618FBFC7" w:rsidR="00EF23BC" w:rsidRDefault="0044436D" w:rsidP="00EF23BC">
            <w:pPr>
              <w:pStyle w:val="ListBullet"/>
            </w:pPr>
            <w:r>
              <w:t xml:space="preserve">A knack to learn and expand </w:t>
            </w:r>
            <w:r w:rsidR="00410282">
              <w:t xml:space="preserve">knowledge relating to technologies and easy to understand and start work on any new </w:t>
            </w:r>
            <w:r w:rsidR="00076E90">
              <w:t>technology.</w:t>
            </w:r>
          </w:p>
          <w:p w14:paraId="0A5E71C5" w14:textId="36477AF2" w:rsidR="003B70C8" w:rsidRDefault="003B70C8" w:rsidP="003B70C8">
            <w:pPr>
              <w:pStyle w:val="ListBullet"/>
            </w:pPr>
            <w:r>
              <w:t>Full Time Permanent/Contract Basis</w:t>
            </w:r>
          </w:p>
          <w:p w14:paraId="6F44687C" w14:textId="1AF182D4" w:rsidR="003B70C8" w:rsidRDefault="00CC3E7A" w:rsidP="003B70C8">
            <w:pPr>
              <w:pStyle w:val="ListBullet"/>
            </w:pPr>
            <w:r>
              <w:t>Onsite/Work from home</w:t>
            </w:r>
          </w:p>
          <w:p w14:paraId="3E34C167" w14:textId="7566D94B" w:rsidR="002876C2" w:rsidRPr="00F76D98" w:rsidRDefault="002876C2" w:rsidP="003B70C8">
            <w:pPr>
              <w:pStyle w:val="ListBullet"/>
            </w:pPr>
            <w:r>
              <w:t xml:space="preserve">Expected to start working from </w:t>
            </w:r>
            <w:r w:rsidR="00197131">
              <w:t xml:space="preserve">August </w:t>
            </w:r>
            <w:r w:rsidRPr="009A508A">
              <w:t>2021</w:t>
            </w:r>
            <w:r w:rsidR="00DD143E">
              <w:t xml:space="preserve"> or </w:t>
            </w:r>
            <w:r w:rsidR="002064A2">
              <w:t>later.</w:t>
            </w:r>
          </w:p>
          <w:p w14:paraId="4222A29B" w14:textId="77777777" w:rsidR="00EF23BC" w:rsidRDefault="00F55C34" w:rsidP="00EF23BC">
            <w:sdt>
              <w:sdtPr>
                <w:id w:val="531850320"/>
                <w:placeholder>
                  <w:docPart w:val="9B7B8CA321FA46D9B2E916B1CCB8366F"/>
                </w:placeholder>
                <w:temporary/>
                <w:showingPlcHdr/>
                <w15:appearance w15:val="hidden"/>
              </w:sdtPr>
              <w:sdtEndPr/>
              <w:sdtContent>
                <w:r w:rsidR="00EF23BC">
                  <w:t>If so, then you need look no further. You will see from my enclosed resume that I meet all of these qualifications and more.</w:t>
                </w:r>
              </w:sdtContent>
            </w:sdt>
          </w:p>
          <w:p w14:paraId="45C4EC33" w14:textId="436D65FC" w:rsidR="00EF23BC" w:rsidRDefault="00410282" w:rsidP="00EF23BC">
            <w:r w:rsidRPr="00410282">
              <w:t xml:space="preserve">I would very much like to discuss opportunities with </w:t>
            </w:r>
            <w:r w:rsidR="00BD1AE0">
              <w:t>you Company</w:t>
            </w:r>
            <w:r w:rsidRPr="00410282">
              <w:t>. To schedule an interview, please call me at +1-514-</w:t>
            </w:r>
            <w:r w:rsidR="00DD143E">
              <w:t>209-5992</w:t>
            </w:r>
            <w:r w:rsidRPr="00410282">
              <w:t>. The best time to reach me is between 9AM and 10AM weekdays, but you can leave a voice message at any time, and I will return your call.</w:t>
            </w:r>
          </w:p>
          <w:sdt>
            <w:sdtPr>
              <w:id w:val="1007951469"/>
              <w:placeholder>
                <w:docPart w:val="1EFAD91C73CB405A8D67C6B0AFCAE328"/>
              </w:placeholder>
              <w:temporary/>
              <w:showingPlcHdr/>
              <w15:appearance w15:val="hidden"/>
            </w:sdtPr>
            <w:sdtEndPr/>
            <w:sdtContent>
              <w:p w14:paraId="2EA63CD7" w14:textId="77777777" w:rsidR="00EF23BC" w:rsidRDefault="00EF23BC" w:rsidP="00EF23BC">
                <w:r>
                  <w:t>Thank you for taking the time to review my resume. I look forward to talking with you.</w:t>
                </w:r>
              </w:p>
            </w:sdtContent>
          </w:sdt>
          <w:p w14:paraId="3A78D58E" w14:textId="77777777" w:rsidR="00EF23BC" w:rsidRDefault="00EF23BC" w:rsidP="00EF23BC"/>
          <w:p w14:paraId="48A56D12" w14:textId="77777777" w:rsidR="00EF23BC" w:rsidRDefault="00F55C34" w:rsidP="00EF23BC">
            <w:pPr>
              <w:pStyle w:val="Heading2"/>
            </w:pPr>
            <w:sdt>
              <w:sdtPr>
                <w:id w:val="-1301306744"/>
                <w:placeholder>
                  <w:docPart w:val="04DEBFF197B348659FB613CA84966C67"/>
                </w:placeholder>
                <w:temporary/>
                <w:showingPlcHdr/>
                <w15:appearance w15:val="hidden"/>
              </w:sdtPr>
              <w:sdtEndPr/>
              <w:sdtContent>
                <w:r w:rsidR="00EF23BC">
                  <w:t>Sincerely,</w:t>
                </w:r>
              </w:sdtContent>
            </w:sdt>
          </w:p>
          <w:p w14:paraId="3D018A9E" w14:textId="24A5FCC4" w:rsidR="004F4796" w:rsidRPr="006C2DFF" w:rsidRDefault="004977EC" w:rsidP="00EF23BC">
            <w:pPr>
              <w:pStyle w:val="Heading2"/>
            </w:pPr>
            <w:r>
              <w:t>Binit Kumar</w:t>
            </w:r>
          </w:p>
        </w:tc>
      </w:tr>
    </w:tbl>
    <w:p w14:paraId="61FDE085" w14:textId="77777777" w:rsidR="005A20B8" w:rsidRDefault="005A20B8"/>
    <w:sectPr w:rsidR="005A20B8" w:rsidSect="00C777FF"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38323" w14:textId="77777777" w:rsidR="00F55C34" w:rsidRDefault="00F55C34" w:rsidP="00B21D64">
      <w:pPr>
        <w:spacing w:after="0" w:line="240" w:lineRule="auto"/>
      </w:pPr>
      <w:r>
        <w:separator/>
      </w:r>
    </w:p>
  </w:endnote>
  <w:endnote w:type="continuationSeparator" w:id="0">
    <w:p w14:paraId="3245B2A3" w14:textId="77777777" w:rsidR="00F55C34" w:rsidRDefault="00F55C34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D29AC" w14:textId="77777777" w:rsidR="00F55C34" w:rsidRDefault="00F55C34" w:rsidP="00B21D64">
      <w:pPr>
        <w:spacing w:after="0" w:line="240" w:lineRule="auto"/>
      </w:pPr>
      <w:r>
        <w:separator/>
      </w:r>
    </w:p>
  </w:footnote>
  <w:footnote w:type="continuationSeparator" w:id="0">
    <w:p w14:paraId="138AC154" w14:textId="77777777" w:rsidR="00F55C34" w:rsidRDefault="00F55C34" w:rsidP="00B2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1963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36D"/>
    <w:rsid w:val="000161E1"/>
    <w:rsid w:val="00021303"/>
    <w:rsid w:val="00076E90"/>
    <w:rsid w:val="000815F4"/>
    <w:rsid w:val="000C115E"/>
    <w:rsid w:val="000D1308"/>
    <w:rsid w:val="000D212B"/>
    <w:rsid w:val="000F531F"/>
    <w:rsid w:val="00107E81"/>
    <w:rsid w:val="00117AE5"/>
    <w:rsid w:val="00144072"/>
    <w:rsid w:val="00195AB3"/>
    <w:rsid w:val="00197131"/>
    <w:rsid w:val="001C6469"/>
    <w:rsid w:val="002064A2"/>
    <w:rsid w:val="0021475C"/>
    <w:rsid w:val="002876C2"/>
    <w:rsid w:val="002A6C6F"/>
    <w:rsid w:val="0036228A"/>
    <w:rsid w:val="003B70C8"/>
    <w:rsid w:val="003C0BB5"/>
    <w:rsid w:val="004067B9"/>
    <w:rsid w:val="00410282"/>
    <w:rsid w:val="004103C0"/>
    <w:rsid w:val="0044436D"/>
    <w:rsid w:val="004447E8"/>
    <w:rsid w:val="00452292"/>
    <w:rsid w:val="004865C2"/>
    <w:rsid w:val="004977EC"/>
    <w:rsid w:val="004A2147"/>
    <w:rsid w:val="004B4147"/>
    <w:rsid w:val="004F4796"/>
    <w:rsid w:val="00537C26"/>
    <w:rsid w:val="00552F9B"/>
    <w:rsid w:val="005636A7"/>
    <w:rsid w:val="00590B34"/>
    <w:rsid w:val="005A20B8"/>
    <w:rsid w:val="005B7DB3"/>
    <w:rsid w:val="005D169F"/>
    <w:rsid w:val="005D6BB4"/>
    <w:rsid w:val="0061400D"/>
    <w:rsid w:val="00621B5C"/>
    <w:rsid w:val="006B05E2"/>
    <w:rsid w:val="006B58D2"/>
    <w:rsid w:val="006C2DFF"/>
    <w:rsid w:val="006F0F5C"/>
    <w:rsid w:val="007571B5"/>
    <w:rsid w:val="007772B1"/>
    <w:rsid w:val="007D0492"/>
    <w:rsid w:val="007E2634"/>
    <w:rsid w:val="007E5506"/>
    <w:rsid w:val="008424CE"/>
    <w:rsid w:val="0084786E"/>
    <w:rsid w:val="00890F1A"/>
    <w:rsid w:val="00896BAC"/>
    <w:rsid w:val="008E2197"/>
    <w:rsid w:val="0096497B"/>
    <w:rsid w:val="00990099"/>
    <w:rsid w:val="00997E86"/>
    <w:rsid w:val="009A04CA"/>
    <w:rsid w:val="009A508A"/>
    <w:rsid w:val="009B04C4"/>
    <w:rsid w:val="009B7D45"/>
    <w:rsid w:val="009C3D9E"/>
    <w:rsid w:val="009C7FDE"/>
    <w:rsid w:val="009F0BA0"/>
    <w:rsid w:val="00A21AF8"/>
    <w:rsid w:val="00A622E7"/>
    <w:rsid w:val="00A6425D"/>
    <w:rsid w:val="00A96376"/>
    <w:rsid w:val="00AB719B"/>
    <w:rsid w:val="00AF0D13"/>
    <w:rsid w:val="00AF2C9A"/>
    <w:rsid w:val="00B03ED5"/>
    <w:rsid w:val="00B21D64"/>
    <w:rsid w:val="00B42CEE"/>
    <w:rsid w:val="00B73E22"/>
    <w:rsid w:val="00B879C0"/>
    <w:rsid w:val="00BB7CE4"/>
    <w:rsid w:val="00BC33C3"/>
    <w:rsid w:val="00BD1AE0"/>
    <w:rsid w:val="00BF0DAF"/>
    <w:rsid w:val="00BF1190"/>
    <w:rsid w:val="00C05345"/>
    <w:rsid w:val="00C344AA"/>
    <w:rsid w:val="00C37B1A"/>
    <w:rsid w:val="00C42351"/>
    <w:rsid w:val="00C777FF"/>
    <w:rsid w:val="00CC3E7A"/>
    <w:rsid w:val="00CD2FD2"/>
    <w:rsid w:val="00D12DFD"/>
    <w:rsid w:val="00D25AF9"/>
    <w:rsid w:val="00D35953"/>
    <w:rsid w:val="00D62B7E"/>
    <w:rsid w:val="00DC3282"/>
    <w:rsid w:val="00DD143E"/>
    <w:rsid w:val="00DF7B27"/>
    <w:rsid w:val="00E22248"/>
    <w:rsid w:val="00E37723"/>
    <w:rsid w:val="00EC3B19"/>
    <w:rsid w:val="00EF23BC"/>
    <w:rsid w:val="00F55C34"/>
    <w:rsid w:val="00FA1DB7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8B2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E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84786E"/>
    <w:pPr>
      <w:spacing w:before="120"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84786E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9C3D9E"/>
    <w:pPr>
      <w:spacing w:before="40" w:after="40" w:line="240" w:lineRule="auto"/>
    </w:pPr>
    <w:rPr>
      <w:rFonts w:ascii="Arial" w:hAnsi="Arial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9C3D9E"/>
    <w:rPr>
      <w:rFonts w:ascii="Arial" w:hAnsi="Arial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customStyle="1" w:styleId="GraphicAnchor">
    <w:name w:val="Graphic Anchor"/>
    <w:basedOn w:val="Normal"/>
    <w:qFormat/>
    <w:rsid w:val="000815F4"/>
    <w:pPr>
      <w:spacing w:after="0" w:line="240" w:lineRule="auto"/>
    </w:pPr>
    <w:rPr>
      <w:sz w:val="2"/>
    </w:rPr>
  </w:style>
  <w:style w:type="character" w:styleId="Hyperlink">
    <w:name w:val="Hyperlink"/>
    <w:basedOn w:val="DefaultParagraphFont"/>
    <w:uiPriority w:val="99"/>
    <w:unhideWhenUsed/>
    <w:rsid w:val="0044436D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github.com/binit92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www.linkedin.com/in/binit92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ve\AppData\Roaming\Microsoft\Templates\Modern%20initials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F8129968B5346D6841CC7E475940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2CCF8-4E01-44C7-8782-0D9EB4D72745}"/>
      </w:docPartPr>
      <w:docPartBody>
        <w:p w:rsidR="00F94B9E" w:rsidRDefault="00F94B9E">
          <w:pPr>
            <w:pStyle w:val="1F8129968B5346D6841CC7E475940B85"/>
          </w:pPr>
          <w:r>
            <w:t>Dear</w:t>
          </w:r>
        </w:p>
      </w:docPartBody>
    </w:docPart>
    <w:docPart>
      <w:docPartPr>
        <w:name w:val="9B7B8CA321FA46D9B2E916B1CCB83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12B11-0224-4EF7-9F77-2F438BAD9EEB}"/>
      </w:docPartPr>
      <w:docPartBody>
        <w:p w:rsidR="00F94B9E" w:rsidRDefault="00F94B9E">
          <w:pPr>
            <w:pStyle w:val="9B7B8CA321FA46D9B2E916B1CCB8366F"/>
          </w:pPr>
          <w:r>
            <w:t>If so, then you need look no further. You will see from my enclosed resume that I meet all of these qualifications and more.</w:t>
          </w:r>
        </w:p>
      </w:docPartBody>
    </w:docPart>
    <w:docPart>
      <w:docPartPr>
        <w:name w:val="1EFAD91C73CB405A8D67C6B0AFCAE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61036-815B-46EF-86D7-B19EA8E7A9B7}"/>
      </w:docPartPr>
      <w:docPartBody>
        <w:p w:rsidR="00F94B9E" w:rsidRDefault="00F94B9E">
          <w:pPr>
            <w:pStyle w:val="1EFAD91C73CB405A8D67C6B0AFCAE328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04DEBFF197B348659FB613CA84966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EF9F0-278A-41C2-8E5D-24F69D8D2F52}"/>
      </w:docPartPr>
      <w:docPartBody>
        <w:p w:rsidR="00F94B9E" w:rsidRDefault="00F94B9E">
          <w:pPr>
            <w:pStyle w:val="04DEBFF197B348659FB613CA84966C67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9E"/>
    <w:rsid w:val="00E238AB"/>
    <w:rsid w:val="00F9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8129968B5346D6841CC7E475940B85">
    <w:name w:val="1F8129968B5346D6841CC7E475940B85"/>
  </w:style>
  <w:style w:type="paragraph" w:customStyle="1" w:styleId="9B7B8CA321FA46D9B2E916B1CCB8366F">
    <w:name w:val="9B7B8CA321FA46D9B2E916B1CCB8366F"/>
  </w:style>
  <w:style w:type="paragraph" w:customStyle="1" w:styleId="1EFAD91C73CB405A8D67C6B0AFCAE328">
    <w:name w:val="1EFAD91C73CB405A8D67C6B0AFCAE328"/>
  </w:style>
  <w:style w:type="paragraph" w:customStyle="1" w:styleId="04DEBFF197B348659FB613CA84966C67">
    <w:name w:val="04DEBFF197B348659FB613CA84966C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76BAB4-7F82-481E-B120-48023216D98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2CC67BA-592F-46F3-AA4E-13CFBCF37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4CDA72-BE00-4897-96E4-31CDB8AB7F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cover letter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2021-07-13T03:14:00Z</dcterms:created>
  <dcterms:modified xsi:type="dcterms:W3CDTF">2021-07-13T03:14:00Z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